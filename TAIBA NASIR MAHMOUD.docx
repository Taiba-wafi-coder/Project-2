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64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96"/>
        <w:gridCol w:w="719"/>
        <w:gridCol w:w="6463"/>
      </w:tblGrid>
      <w:tr w:rsidR="001B2ABD" w:rsidTr="009C0B48">
        <w:trPr>
          <w:trHeight w:val="4195"/>
        </w:trPr>
        <w:tc>
          <w:tcPr>
            <w:tcW w:w="3596" w:type="dxa"/>
            <w:vAlign w:val="bottom"/>
          </w:tcPr>
          <w:p w:rsidR="001B2ABD" w:rsidRDefault="001B2ABD" w:rsidP="006622C1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12892FB8" wp14:editId="48304DBD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oval w14:anchorId="4B8DC133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19" w:type="dxa"/>
          </w:tcPr>
          <w:p w:rsidR="001B2ABD" w:rsidRDefault="001B2ABD" w:rsidP="006622C1">
            <w:pPr>
              <w:tabs>
                <w:tab w:val="left" w:pos="990"/>
              </w:tabs>
            </w:pPr>
          </w:p>
        </w:tc>
        <w:tc>
          <w:tcPr>
            <w:tcW w:w="6463" w:type="dxa"/>
            <w:vAlign w:val="bottom"/>
          </w:tcPr>
          <w:p w:rsidR="001B2ABD" w:rsidRPr="00E27A03" w:rsidRDefault="00E27A03" w:rsidP="006622C1">
            <w:pPr>
              <w:pStyle w:val="Title"/>
              <w:rPr>
                <w:sz w:val="56"/>
                <w:szCs w:val="56"/>
              </w:rPr>
            </w:pPr>
            <w:r w:rsidRPr="00E27A03">
              <w:rPr>
                <w:sz w:val="56"/>
                <w:szCs w:val="56"/>
              </w:rPr>
              <w:t>TAIBA NASIR MAHMOUD</w:t>
            </w:r>
          </w:p>
          <w:p w:rsidR="001B2ABD" w:rsidRDefault="00E27A03" w:rsidP="006622C1">
            <w:pPr>
              <w:pStyle w:val="Subtitle"/>
            </w:pPr>
            <w:r w:rsidRPr="006622C1">
              <w:rPr>
                <w:spacing w:val="1"/>
                <w:w w:val="53"/>
              </w:rPr>
              <w:t>ADMINSTRATIVE ASSISTAN</w:t>
            </w:r>
            <w:r w:rsidRPr="006622C1">
              <w:rPr>
                <w:spacing w:val="3"/>
                <w:w w:val="53"/>
              </w:rPr>
              <w:t>T</w:t>
            </w:r>
          </w:p>
        </w:tc>
      </w:tr>
      <w:tr w:rsidR="001B2ABD" w:rsidTr="009C0B48">
        <w:trPr>
          <w:trHeight w:val="7795"/>
        </w:trPr>
        <w:tc>
          <w:tcPr>
            <w:tcW w:w="3596" w:type="dxa"/>
          </w:tcPr>
          <w:p w:rsidR="00482BA5" w:rsidRDefault="00482BA5" w:rsidP="00585C7D">
            <w:pPr>
              <w:pStyle w:val="Heading3"/>
            </w:pPr>
          </w:p>
          <w:sdt>
            <w:sdtPr>
              <w:id w:val="-1711873194"/>
              <w:placeholder>
                <w:docPart w:val="F683DE3EE9D54F8A911C8BA6EB5A0E84"/>
              </w:placeholder>
              <w:temporary/>
              <w:showingPlcHdr/>
              <w15:appearance w15:val="hidden"/>
            </w:sdtPr>
            <w:sdtEndPr/>
            <w:sdtContent>
              <w:p w:rsidR="004F2D8C" w:rsidRPr="004F2D8C" w:rsidRDefault="00036450" w:rsidP="00585C7D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4F2D8C" w:rsidRDefault="00EA2719" w:rsidP="00EA2719">
            <w:r>
              <w:t>Administrative assistant with over one year of experience.  Highly motivated and ambitious, adept in</w:t>
            </w:r>
            <w:r>
              <w:t xml:space="preserve"> providing executive level support to principals and clients. </w:t>
            </w:r>
          </w:p>
          <w:p w:rsidR="004F2D8C" w:rsidRDefault="004F2D8C" w:rsidP="00EA2719"/>
          <w:p w:rsidR="00036450" w:rsidRDefault="00EA2719" w:rsidP="00EA2719">
            <w:r>
              <w:t>Seeking to apply my detail-oriented talents and adaptable personality to</w:t>
            </w:r>
            <w:r>
              <w:t xml:space="preserve"> fulfill the company's needs.</w:t>
            </w:r>
          </w:p>
          <w:p w:rsidR="004F2D8C" w:rsidRDefault="004F2D8C" w:rsidP="00EA2719"/>
          <w:p w:rsidR="00EA2719" w:rsidRDefault="00EA2719" w:rsidP="00EA2719">
            <w:r>
              <w:t>Multilingual in five languages.</w:t>
            </w:r>
          </w:p>
          <w:p w:rsidR="00036450" w:rsidRDefault="00036450" w:rsidP="006622C1"/>
          <w:p w:rsidR="004F2D8C" w:rsidRDefault="004F2D8C" w:rsidP="006622C1"/>
          <w:sdt>
            <w:sdtPr>
              <w:id w:val="-1954003311"/>
              <w:placeholder>
                <w:docPart w:val="E4C7063637604120AFBFA7ED239A2BC8"/>
              </w:placeholder>
              <w:temporary/>
              <w:showingPlcHdr/>
              <w15:appearance w15:val="hidden"/>
            </w:sdtPr>
            <w:sdtEndPr/>
            <w:sdtContent>
              <w:p w:rsidR="003F00D6" w:rsidRDefault="00CB0055" w:rsidP="00585C7D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7C8032C76C1748E3BEAF032F8B3A4D35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6622C1">
                <w:r w:rsidRPr="004D3011">
                  <w:t>PHONE:</w:t>
                </w:r>
              </w:p>
            </w:sdtContent>
          </w:sdt>
          <w:p w:rsidR="004D3011" w:rsidRDefault="006622C1" w:rsidP="006622C1">
            <w:r>
              <w:t>534-585-7422</w:t>
            </w:r>
          </w:p>
          <w:p w:rsidR="004D3011" w:rsidRDefault="004D3011" w:rsidP="006622C1"/>
          <w:sdt>
            <w:sdtPr>
              <w:id w:val="-240260293"/>
              <w:placeholder>
                <w:docPart w:val="09DD91DDDD104B849C66560324438EF9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6622C1">
                <w:r w:rsidRPr="004D3011">
                  <w:t>EMAIL:</w:t>
                </w:r>
              </w:p>
            </w:sdtContent>
          </w:sdt>
          <w:p w:rsidR="00036450" w:rsidRDefault="004F2D8C" w:rsidP="006622C1">
            <w:r w:rsidRPr="004F2D8C">
              <w:t>theblueplanets@gmail.com</w:t>
            </w:r>
          </w:p>
          <w:p w:rsidR="004F2D8C" w:rsidRPr="00E4381A" w:rsidRDefault="004F2D8C" w:rsidP="006622C1">
            <w:pPr>
              <w:rPr>
                <w:rStyle w:val="Hyperlink"/>
              </w:rPr>
            </w:pPr>
          </w:p>
          <w:sdt>
            <w:sdtPr>
              <w:id w:val="-1444214663"/>
              <w:placeholder>
                <w:docPart w:val="8942269E5498459BB0FF89C9ACA6CF65"/>
              </w:placeholder>
              <w:temporary/>
              <w:showingPlcHdr/>
              <w15:appearance w15:val="hidden"/>
            </w:sdtPr>
            <w:sdtEndPr/>
            <w:sdtContent>
              <w:p w:rsidR="003F00D6" w:rsidRPr="003F00D6" w:rsidRDefault="00CB0055" w:rsidP="00585C7D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Pr="00E66F22" w:rsidRDefault="00F17862" w:rsidP="006622C1">
            <w:pPr>
              <w:rPr>
                <w:color w:val="FF0000"/>
              </w:rPr>
            </w:pPr>
            <w:r w:rsidRPr="00E66F22">
              <w:rPr>
                <w:color w:val="FF0000"/>
              </w:rPr>
              <w:t>-Binge watching Japanese cartoons</w:t>
            </w:r>
            <w:r w:rsidR="00E66F22">
              <w:rPr>
                <w:color w:val="FF0000"/>
              </w:rPr>
              <w:t>.</w:t>
            </w:r>
          </w:p>
          <w:p w:rsidR="004D3011" w:rsidRPr="00E66F22" w:rsidRDefault="00F17862" w:rsidP="006622C1">
            <w:pPr>
              <w:rPr>
                <w:color w:val="FF0000"/>
              </w:rPr>
            </w:pPr>
            <w:r w:rsidRPr="00E66F22">
              <w:rPr>
                <w:color w:val="FF0000"/>
              </w:rPr>
              <w:t>-Sleeping too much</w:t>
            </w:r>
            <w:r w:rsidR="00E66F22">
              <w:rPr>
                <w:color w:val="FF0000"/>
              </w:rPr>
              <w:t>.</w:t>
            </w:r>
          </w:p>
          <w:p w:rsidR="004D3011" w:rsidRPr="00E66F22" w:rsidRDefault="00F17862" w:rsidP="006622C1">
            <w:pPr>
              <w:rPr>
                <w:color w:val="FF0000"/>
              </w:rPr>
            </w:pPr>
            <w:r w:rsidRPr="00E66F22">
              <w:rPr>
                <w:color w:val="FF0000"/>
              </w:rPr>
              <w:t>-Bothering my brother to get me out of trouble</w:t>
            </w:r>
            <w:r w:rsidR="00E66F22">
              <w:rPr>
                <w:color w:val="FF0000"/>
              </w:rPr>
              <w:t xml:space="preserve"> and do all my dirty work.</w:t>
            </w:r>
          </w:p>
          <w:p w:rsidR="00F17862" w:rsidRPr="00E66F22" w:rsidRDefault="00F17862" w:rsidP="00E66F22">
            <w:pPr>
              <w:rPr>
                <w:color w:val="FF0000"/>
              </w:rPr>
            </w:pPr>
            <w:r w:rsidRPr="00E66F22">
              <w:rPr>
                <w:color w:val="FF0000"/>
              </w:rPr>
              <w:t>-</w:t>
            </w:r>
            <w:r w:rsidR="00E66F22">
              <w:rPr>
                <w:color w:val="FF0000"/>
              </w:rPr>
              <w:t>Not much</w:t>
            </w:r>
            <w:r w:rsidRPr="00E66F22">
              <w:rPr>
                <w:color w:val="FF0000"/>
              </w:rPr>
              <w:t xml:space="preserve"> really</w:t>
            </w:r>
            <w:r w:rsidR="00E66F22">
              <w:rPr>
                <w:color w:val="FF0000"/>
              </w:rPr>
              <w:t>.</w:t>
            </w:r>
          </w:p>
          <w:p w:rsidR="00F17862" w:rsidRPr="004D3011" w:rsidRDefault="00F17862" w:rsidP="006622C1"/>
        </w:tc>
        <w:tc>
          <w:tcPr>
            <w:tcW w:w="719" w:type="dxa"/>
          </w:tcPr>
          <w:p w:rsidR="001B2ABD" w:rsidRDefault="001B2ABD" w:rsidP="006622C1">
            <w:pPr>
              <w:tabs>
                <w:tab w:val="left" w:pos="990"/>
              </w:tabs>
            </w:pPr>
          </w:p>
        </w:tc>
        <w:tc>
          <w:tcPr>
            <w:tcW w:w="6463" w:type="dxa"/>
          </w:tcPr>
          <w:sdt>
            <w:sdtPr>
              <w:id w:val="1049110328"/>
              <w:placeholder>
                <w:docPart w:val="0F66ED8696724A4FB3AD1F2339018993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6622C1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E27A03" w:rsidP="006622C1">
            <w:pPr>
              <w:pStyle w:val="Heading4"/>
            </w:pPr>
            <w:r>
              <w:t>AL ZAHRA INTERNATIONAL SCHOOL</w:t>
            </w:r>
          </w:p>
          <w:p w:rsidR="00036450" w:rsidRPr="00B359E4" w:rsidRDefault="00E27A03" w:rsidP="006622C1">
            <w:pPr>
              <w:pStyle w:val="Date"/>
            </w:pPr>
            <w:r>
              <w:t>2009</w:t>
            </w:r>
            <w:r w:rsidR="00036450" w:rsidRPr="00B359E4">
              <w:t xml:space="preserve"> - </w:t>
            </w:r>
            <w:r>
              <w:t>2013</w:t>
            </w:r>
          </w:p>
          <w:p w:rsidR="004D3011" w:rsidRDefault="00E27A03" w:rsidP="006622C1">
            <w:r>
              <w:t>GRADUATE FIRST CLASS WITH 93% MARKS</w:t>
            </w:r>
          </w:p>
          <w:p w:rsidR="00036450" w:rsidRDefault="00036450" w:rsidP="006622C1"/>
          <w:sdt>
            <w:sdtPr>
              <w:id w:val="1001553383"/>
              <w:placeholder>
                <w:docPart w:val="436F89BE0CE64E7695525DC5A4ED571D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6622C1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2B32F0" w:rsidRPr="004D3011" w:rsidRDefault="002B32F0" w:rsidP="006622C1">
            <w:pPr>
              <w:pStyle w:val="Heading4"/>
              <w:rPr>
                <w:bCs/>
              </w:rPr>
            </w:pPr>
            <w:r>
              <w:t>RISE INSTANBUL REAL ESTATES</w:t>
            </w:r>
            <w:r w:rsidRPr="004D3011">
              <w:t xml:space="preserve"> </w:t>
            </w:r>
            <w:r>
              <w:t>-</w:t>
            </w:r>
            <w:r w:rsidRPr="004D3011">
              <w:t xml:space="preserve"> </w:t>
            </w:r>
            <w:r>
              <w:t>Administrative Assistant/Translator</w:t>
            </w:r>
          </w:p>
          <w:p w:rsidR="002B32F0" w:rsidRPr="004D3011" w:rsidRDefault="002B32F0" w:rsidP="006622C1">
            <w:pPr>
              <w:pStyle w:val="Date"/>
            </w:pPr>
            <w:r>
              <w:t>2020</w:t>
            </w:r>
            <w:r w:rsidRPr="004D3011">
              <w:t>–</w:t>
            </w:r>
            <w:r>
              <w:t>2021 (Istanbul, Turkey)</w:t>
            </w:r>
          </w:p>
          <w:p w:rsidR="002B32F0" w:rsidRDefault="002B32F0" w:rsidP="006622C1">
            <w:r>
              <w:t>-Translated to and from English, Arabic and Turkish between my team members, clients and stakeholders.</w:t>
            </w:r>
          </w:p>
          <w:p w:rsidR="002B32F0" w:rsidRDefault="002B32F0" w:rsidP="006622C1">
            <w:r>
              <w:t>-Worked with company database to keep the inventory up to date.</w:t>
            </w:r>
          </w:p>
          <w:p w:rsidR="002B32F0" w:rsidRDefault="002B32F0" w:rsidP="006622C1">
            <w:r>
              <w:t>-Managed the paperwork involving the sales and other transactions on a day-to-day basis.</w:t>
            </w:r>
          </w:p>
          <w:p w:rsidR="002B32F0" w:rsidRDefault="002B32F0" w:rsidP="006622C1">
            <w:r>
              <w:t>-Provided overall administrative assistance to my superiors.</w:t>
            </w:r>
          </w:p>
          <w:p w:rsidR="002B32F0" w:rsidRPr="004D3011" w:rsidRDefault="002B32F0" w:rsidP="006622C1">
            <w:r>
              <w:t>-Troubleshooting and negotiation with company’s development team responsible for design and development of the company’s main website.</w:t>
            </w:r>
            <w:r w:rsidRPr="004D3011">
              <w:t xml:space="preserve"> </w:t>
            </w:r>
          </w:p>
          <w:p w:rsidR="002B32F0" w:rsidRDefault="002B32F0" w:rsidP="006622C1">
            <w:pPr>
              <w:pStyle w:val="Heading4"/>
            </w:pPr>
          </w:p>
          <w:p w:rsidR="006622C1" w:rsidRPr="004D3011" w:rsidRDefault="006622C1" w:rsidP="006622C1">
            <w:pPr>
              <w:pStyle w:val="Heading4"/>
              <w:rPr>
                <w:bCs/>
              </w:rPr>
            </w:pPr>
            <w:r>
              <w:t>PRIVATE ENGLISH TUTOR</w:t>
            </w:r>
          </w:p>
          <w:p w:rsidR="006622C1" w:rsidRDefault="006622C1" w:rsidP="006622C1">
            <w:pPr>
              <w:pStyle w:val="Date"/>
            </w:pPr>
            <w:r>
              <w:t>2017</w:t>
            </w:r>
            <w:r w:rsidRPr="004D3011">
              <w:t>–</w:t>
            </w:r>
            <w:r>
              <w:t>2019 (Riyadh, KSA)</w:t>
            </w:r>
          </w:p>
          <w:p w:rsidR="006622C1" w:rsidRPr="006622C1" w:rsidRDefault="00EA2719" w:rsidP="006622C1">
            <w:r>
              <w:t>Homeschooled</w:t>
            </w:r>
            <w:r w:rsidR="006622C1">
              <w:t xml:space="preserve"> students in subjects including math, science, English, geography and history.</w:t>
            </w:r>
          </w:p>
          <w:p w:rsidR="006622C1" w:rsidRDefault="006622C1" w:rsidP="006622C1">
            <w:pPr>
              <w:pStyle w:val="Heading4"/>
            </w:pPr>
          </w:p>
          <w:p w:rsidR="00036450" w:rsidRDefault="00E27A03" w:rsidP="006622C1">
            <w:pPr>
              <w:pStyle w:val="Heading4"/>
              <w:rPr>
                <w:bCs/>
              </w:rPr>
            </w:pPr>
            <w:r>
              <w:t xml:space="preserve">ZAHRA INTL. SCHOOL </w:t>
            </w:r>
            <w:r w:rsidRPr="00036450">
              <w:t>-</w:t>
            </w:r>
            <w:r>
              <w:t xml:space="preserve"> English Teacher</w:t>
            </w:r>
          </w:p>
          <w:p w:rsidR="00036450" w:rsidRPr="00036450" w:rsidRDefault="00E27A03" w:rsidP="006622C1">
            <w:pPr>
              <w:pStyle w:val="Date"/>
            </w:pPr>
            <w:r>
              <w:t>2014</w:t>
            </w:r>
            <w:r w:rsidR="00036450" w:rsidRPr="00036450">
              <w:t>–</w:t>
            </w:r>
            <w:r>
              <w:t>2017</w:t>
            </w:r>
            <w:r w:rsidR="002B32F0">
              <w:t xml:space="preserve"> (Jeddah, KSA)</w:t>
            </w:r>
          </w:p>
          <w:p w:rsidR="00036450" w:rsidRDefault="00E27A03" w:rsidP="006622C1">
            <w:r>
              <w:t>As a consequence of my excellent record during my schooling</w:t>
            </w:r>
            <w:r w:rsidR="001069D8">
              <w:t xml:space="preserve"> and my exceptional relation with my tutors</w:t>
            </w:r>
            <w:r>
              <w:t>, I was given the opportunity to tutor intermediate level students in English.</w:t>
            </w:r>
          </w:p>
          <w:p w:rsidR="004D3011" w:rsidRDefault="004D3011" w:rsidP="006622C1"/>
          <w:p w:rsidR="00036450" w:rsidRDefault="00ED7D45" w:rsidP="006622C1">
            <w:pPr>
              <w:pStyle w:val="Heading2"/>
            </w:pPr>
            <w:r>
              <w:rPr>
                <w:rStyle w:val="Heading2Char"/>
                <w:b/>
                <w:bCs/>
                <w:caps/>
              </w:rPr>
              <w:t>SPOKEN LANGUAGES</w:t>
            </w:r>
          </w:p>
          <w:p w:rsidR="00036450" w:rsidRPr="004D3011" w:rsidRDefault="00036450" w:rsidP="006622C1">
            <w:pPr>
              <w:rPr>
                <w:color w:val="FFFFFF" w:themeColor="background1"/>
              </w:rPr>
            </w:pPr>
          </w:p>
        </w:tc>
      </w:tr>
    </w:tbl>
    <w:p w:rsidR="0043117B" w:rsidRDefault="00284112" w:rsidP="000C45FF">
      <w:pPr>
        <w:tabs>
          <w:tab w:val="left" w:pos="990"/>
        </w:tabs>
      </w:pPr>
      <w:bookmarkStart w:id="0" w:name="_GoBack"/>
      <w:bookmarkEnd w:id="0"/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4161205" wp14:editId="4DBE1BB6">
            <wp:simplePos x="0" y="0"/>
            <wp:positionH relativeFrom="column">
              <wp:posOffset>2829882</wp:posOffset>
            </wp:positionH>
            <wp:positionV relativeFrom="paragraph">
              <wp:posOffset>7271385</wp:posOffset>
            </wp:positionV>
            <wp:extent cx="3364992" cy="1591056"/>
            <wp:effectExtent l="0" t="0" r="6985" b="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3117B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A47" w:rsidRDefault="00066A47" w:rsidP="000C45FF">
      <w:r>
        <w:separator/>
      </w:r>
    </w:p>
  </w:endnote>
  <w:endnote w:type="continuationSeparator" w:id="0">
    <w:p w:rsidR="00066A47" w:rsidRDefault="00066A4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Bahnschrift Light"/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7A904E8D-9763-4E86-91A5-ABDC92C87D0B}"/>
    <w:embedBold r:id="rId2" w:fontKey="{BC00505B-D091-4C06-9233-FED48FC0B20D}"/>
  </w:font>
  <w:font w:name="Meiryo">
    <w:altName w:val="MS Gothic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  <w:embedRegular r:id="rId3" w:fontKey="{CDCC8930-DA3D-4FEE-A8BE-58A5882643E9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A47" w:rsidRDefault="00066A47" w:rsidP="000C45FF">
      <w:r>
        <w:separator/>
      </w:r>
    </w:p>
  </w:footnote>
  <w:footnote w:type="continuationSeparator" w:id="0">
    <w:p w:rsidR="00066A47" w:rsidRDefault="00066A4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xmlns:cx1="http://schemas.microsoft.com/office/drawing/2015/9/8/chartex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xmlns:cx1="http://schemas.microsoft.com/office/drawing/2015/9/8/chartex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removePersonalInformation/>
  <w:removeDateAndTime/>
  <w:embedTrueTypeFont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03"/>
    <w:rsid w:val="00036450"/>
    <w:rsid w:val="00066A47"/>
    <w:rsid w:val="00094499"/>
    <w:rsid w:val="000B5CE8"/>
    <w:rsid w:val="000C45FF"/>
    <w:rsid w:val="000E3FD1"/>
    <w:rsid w:val="001069D8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84112"/>
    <w:rsid w:val="002B32F0"/>
    <w:rsid w:val="002E1195"/>
    <w:rsid w:val="0030481B"/>
    <w:rsid w:val="003156FC"/>
    <w:rsid w:val="003254B5"/>
    <w:rsid w:val="0037121F"/>
    <w:rsid w:val="003A6B7D"/>
    <w:rsid w:val="003B06CA"/>
    <w:rsid w:val="003F00D6"/>
    <w:rsid w:val="004071FC"/>
    <w:rsid w:val="00445947"/>
    <w:rsid w:val="004813B3"/>
    <w:rsid w:val="00482BA5"/>
    <w:rsid w:val="00496591"/>
    <w:rsid w:val="004C63E4"/>
    <w:rsid w:val="004D3011"/>
    <w:rsid w:val="004F2D8C"/>
    <w:rsid w:val="005262AC"/>
    <w:rsid w:val="00585C7D"/>
    <w:rsid w:val="005E39D5"/>
    <w:rsid w:val="00600670"/>
    <w:rsid w:val="0062123A"/>
    <w:rsid w:val="00646E75"/>
    <w:rsid w:val="006622C1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9C0B48"/>
    <w:rsid w:val="00A2118D"/>
    <w:rsid w:val="00A57EBB"/>
    <w:rsid w:val="00AD76E2"/>
    <w:rsid w:val="00B20152"/>
    <w:rsid w:val="00B359E4"/>
    <w:rsid w:val="00B57D98"/>
    <w:rsid w:val="00B70850"/>
    <w:rsid w:val="00B8400F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A7E57"/>
    <w:rsid w:val="00DB1A3B"/>
    <w:rsid w:val="00DD172A"/>
    <w:rsid w:val="00E25A26"/>
    <w:rsid w:val="00E27A03"/>
    <w:rsid w:val="00E4381A"/>
    <w:rsid w:val="00E55D74"/>
    <w:rsid w:val="00E6568A"/>
    <w:rsid w:val="00E66F22"/>
    <w:rsid w:val="00EA2719"/>
    <w:rsid w:val="00ED7D45"/>
    <w:rsid w:val="00F1786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33CB4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2B32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32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32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32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32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2F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2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n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shade val="6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English</c:v>
                </c:pt>
                <c:pt idx="1">
                  <c:v>Arabic</c:v>
                </c:pt>
                <c:pt idx="2">
                  <c:v>Turkish</c:v>
                </c:pt>
                <c:pt idx="3">
                  <c:v>Persian</c:v>
                </c:pt>
                <c:pt idx="4">
                  <c:v>Uzbek</c:v>
                </c:pt>
              </c:strCache>
            </c:strRef>
          </c:cat>
          <c:val>
            <c:numRef>
              <c:f>Sheet1!$B$2:$B$6</c:f>
              <c:numCache>
                <c:formatCode>0%</c:formatCode>
                <c:ptCount val="5"/>
                <c:pt idx="0">
                  <c:v>0.8</c:v>
                </c:pt>
                <c:pt idx="1">
                  <c:v>0.75</c:v>
                </c:pt>
                <c:pt idx="2">
                  <c:v>0.75</c:v>
                </c:pt>
                <c:pt idx="3">
                  <c:v>0.9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AF-459B-AE6E-17ED24DD275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English</c:v>
                </c:pt>
                <c:pt idx="1">
                  <c:v>Arabic</c:v>
                </c:pt>
                <c:pt idx="2">
                  <c:v>Turkish</c:v>
                </c:pt>
                <c:pt idx="3">
                  <c:v>Persian</c:v>
                </c:pt>
                <c:pt idx="4">
                  <c:v>Uzbek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1-6DAF-459B-AE6E-17ED24DD275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1">
                <a:tint val="6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English</c:v>
                </c:pt>
                <c:pt idx="1">
                  <c:v>Arabic</c:v>
                </c:pt>
                <c:pt idx="2">
                  <c:v>Turkish</c:v>
                </c:pt>
                <c:pt idx="3">
                  <c:v>Persian</c:v>
                </c:pt>
                <c:pt idx="4">
                  <c:v>Uzbek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2-6DAF-459B-AE6E-17ED24DD275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79"/>
        <c:overlap val="100"/>
        <c:axId val="446749568"/>
        <c:axId val="446747600"/>
      </c:barChart>
      <c:catAx>
        <c:axId val="446749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747600"/>
        <c:crosses val="autoZero"/>
        <c:auto val="1"/>
        <c:lblAlgn val="ctr"/>
        <c:lblOffset val="100"/>
        <c:noMultiLvlLbl val="0"/>
      </c:catAx>
      <c:valAx>
        <c:axId val="446747600"/>
        <c:scaling>
          <c:orientation val="minMax"/>
        </c:scaling>
        <c:delete val="1"/>
        <c:axPos val="b"/>
        <c:numFmt formatCode="0%" sourceLinked="1"/>
        <c:majorTickMark val="none"/>
        <c:minorTickMark val="none"/>
        <c:tickLblPos val="nextTo"/>
        <c:crossAx val="446749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83DE3EE9D54F8A911C8BA6EB5A0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AB987-855F-4EE8-A3FA-C54C59E90835}"/>
      </w:docPartPr>
      <w:docPartBody>
        <w:p w:rsidR="00D479EE" w:rsidRDefault="00340080">
          <w:pPr>
            <w:pStyle w:val="F683DE3EE9D54F8A911C8BA6EB5A0E84"/>
          </w:pPr>
          <w:r w:rsidRPr="00D5459D">
            <w:t>Profile</w:t>
          </w:r>
        </w:p>
      </w:docPartBody>
    </w:docPart>
    <w:docPart>
      <w:docPartPr>
        <w:name w:val="E4C7063637604120AFBFA7ED239A2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9091C-88F4-4093-8E51-006AD5352968}"/>
      </w:docPartPr>
      <w:docPartBody>
        <w:p w:rsidR="00D479EE" w:rsidRDefault="00340080">
          <w:pPr>
            <w:pStyle w:val="E4C7063637604120AFBFA7ED239A2BC8"/>
          </w:pPr>
          <w:r w:rsidRPr="00CB0055">
            <w:t>Contact</w:t>
          </w:r>
        </w:p>
      </w:docPartBody>
    </w:docPart>
    <w:docPart>
      <w:docPartPr>
        <w:name w:val="7C8032C76C1748E3BEAF032F8B3A4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D7DF8-3801-4173-A823-2253822309B6}"/>
      </w:docPartPr>
      <w:docPartBody>
        <w:p w:rsidR="00D479EE" w:rsidRDefault="00340080">
          <w:pPr>
            <w:pStyle w:val="7C8032C76C1748E3BEAF032F8B3A4D35"/>
          </w:pPr>
          <w:r w:rsidRPr="004D3011">
            <w:t>PHONE:</w:t>
          </w:r>
        </w:p>
      </w:docPartBody>
    </w:docPart>
    <w:docPart>
      <w:docPartPr>
        <w:name w:val="09DD91DDDD104B849C66560324438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E4558-4D68-408C-8ED3-A576A62E21AF}"/>
      </w:docPartPr>
      <w:docPartBody>
        <w:p w:rsidR="00D479EE" w:rsidRDefault="00340080">
          <w:pPr>
            <w:pStyle w:val="09DD91DDDD104B849C66560324438EF9"/>
          </w:pPr>
          <w:r w:rsidRPr="004D3011">
            <w:t>EMAIL:</w:t>
          </w:r>
        </w:p>
      </w:docPartBody>
    </w:docPart>
    <w:docPart>
      <w:docPartPr>
        <w:name w:val="8942269E5498459BB0FF89C9ACA6C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22415-13C5-4DC8-A12C-DE4051249EF2}"/>
      </w:docPartPr>
      <w:docPartBody>
        <w:p w:rsidR="00D479EE" w:rsidRDefault="00340080">
          <w:pPr>
            <w:pStyle w:val="8942269E5498459BB0FF89C9ACA6CF65"/>
          </w:pPr>
          <w:r w:rsidRPr="00CB0055">
            <w:t>Hobbies</w:t>
          </w:r>
        </w:p>
      </w:docPartBody>
    </w:docPart>
    <w:docPart>
      <w:docPartPr>
        <w:name w:val="0F66ED8696724A4FB3AD1F2339018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626B9-9408-46CF-9FFF-1173A69C2D71}"/>
      </w:docPartPr>
      <w:docPartBody>
        <w:p w:rsidR="00D479EE" w:rsidRDefault="00340080">
          <w:pPr>
            <w:pStyle w:val="0F66ED8696724A4FB3AD1F2339018993"/>
          </w:pPr>
          <w:r w:rsidRPr="00036450">
            <w:t>EDUCATION</w:t>
          </w:r>
        </w:p>
      </w:docPartBody>
    </w:docPart>
    <w:docPart>
      <w:docPartPr>
        <w:name w:val="436F89BE0CE64E7695525DC5A4ED5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52F2E-6770-4B34-9073-F7FB351FFCD9}"/>
      </w:docPartPr>
      <w:docPartBody>
        <w:p w:rsidR="00D479EE" w:rsidRDefault="00340080">
          <w:pPr>
            <w:pStyle w:val="436F89BE0CE64E7695525DC5A4ED571D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Bahnschrift Ligh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80"/>
    <w:rsid w:val="00340080"/>
    <w:rsid w:val="004361D1"/>
    <w:rsid w:val="005F5E4B"/>
    <w:rsid w:val="00A36CCD"/>
    <w:rsid w:val="00D4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1221A1180A4A3091B7180F9A46F60B">
    <w:name w:val="171221A1180A4A3091B7180F9A46F60B"/>
  </w:style>
  <w:style w:type="paragraph" w:customStyle="1" w:styleId="8C4EDAA973E94F6BA763706B4274D9AA">
    <w:name w:val="8C4EDAA973E94F6BA763706B4274D9AA"/>
  </w:style>
  <w:style w:type="paragraph" w:customStyle="1" w:styleId="F683DE3EE9D54F8A911C8BA6EB5A0E84">
    <w:name w:val="F683DE3EE9D54F8A911C8BA6EB5A0E84"/>
  </w:style>
  <w:style w:type="paragraph" w:customStyle="1" w:styleId="C522AEA6AE334CB696B8AAE9B8A29889">
    <w:name w:val="C522AEA6AE334CB696B8AAE9B8A29889"/>
  </w:style>
  <w:style w:type="paragraph" w:customStyle="1" w:styleId="E4C7063637604120AFBFA7ED239A2BC8">
    <w:name w:val="E4C7063637604120AFBFA7ED239A2BC8"/>
  </w:style>
  <w:style w:type="paragraph" w:customStyle="1" w:styleId="7C8032C76C1748E3BEAF032F8B3A4D35">
    <w:name w:val="7C8032C76C1748E3BEAF032F8B3A4D35"/>
  </w:style>
  <w:style w:type="paragraph" w:customStyle="1" w:styleId="7D63DA096814428CA3EA4F4CF08C3204">
    <w:name w:val="7D63DA096814428CA3EA4F4CF08C3204"/>
  </w:style>
  <w:style w:type="paragraph" w:customStyle="1" w:styleId="F60DDB655DF4494FB7B163C222AA8880">
    <w:name w:val="F60DDB655DF4494FB7B163C222AA8880"/>
  </w:style>
  <w:style w:type="paragraph" w:customStyle="1" w:styleId="CB2575D6D58241188470BEA39D914D70">
    <w:name w:val="CB2575D6D58241188470BEA39D914D70"/>
  </w:style>
  <w:style w:type="paragraph" w:customStyle="1" w:styleId="09DD91DDDD104B849C66560324438EF9">
    <w:name w:val="09DD91DDDD104B849C66560324438EF9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27D89B127E3541888C82491D2924AA25">
    <w:name w:val="27D89B127E3541888C82491D2924AA25"/>
  </w:style>
  <w:style w:type="paragraph" w:customStyle="1" w:styleId="8942269E5498459BB0FF89C9ACA6CF65">
    <w:name w:val="8942269E5498459BB0FF89C9ACA6CF65"/>
  </w:style>
  <w:style w:type="paragraph" w:customStyle="1" w:styleId="ADAB2B3A4DA342C3A4D1BCB1F1BC4DC5">
    <w:name w:val="ADAB2B3A4DA342C3A4D1BCB1F1BC4DC5"/>
  </w:style>
  <w:style w:type="paragraph" w:customStyle="1" w:styleId="769E16B1BF8345A2A18A0B729F6A3BE3">
    <w:name w:val="769E16B1BF8345A2A18A0B729F6A3BE3"/>
  </w:style>
  <w:style w:type="paragraph" w:customStyle="1" w:styleId="83CD281ACBD8415FB81B82B5F58FCB5A">
    <w:name w:val="83CD281ACBD8415FB81B82B5F58FCB5A"/>
  </w:style>
  <w:style w:type="paragraph" w:customStyle="1" w:styleId="269F88B8275D4F669E3D3DF3F809A03C">
    <w:name w:val="269F88B8275D4F669E3D3DF3F809A03C"/>
  </w:style>
  <w:style w:type="paragraph" w:customStyle="1" w:styleId="0F66ED8696724A4FB3AD1F2339018993">
    <w:name w:val="0F66ED8696724A4FB3AD1F2339018993"/>
  </w:style>
  <w:style w:type="paragraph" w:customStyle="1" w:styleId="032F2A5FFCAC4D8DBEB146AD31CB0A00">
    <w:name w:val="032F2A5FFCAC4D8DBEB146AD31CB0A00"/>
  </w:style>
  <w:style w:type="paragraph" w:customStyle="1" w:styleId="4F8F4B003C354149BD52AE0DACB77EF8">
    <w:name w:val="4F8F4B003C354149BD52AE0DACB77EF8"/>
  </w:style>
  <w:style w:type="paragraph" w:customStyle="1" w:styleId="5D7BCDC82CB34E8688C94873007B5DDB">
    <w:name w:val="5D7BCDC82CB34E8688C94873007B5DDB"/>
  </w:style>
  <w:style w:type="paragraph" w:customStyle="1" w:styleId="B8772338ADAA49F98EDC91D6EDA33BD6">
    <w:name w:val="B8772338ADAA49F98EDC91D6EDA33BD6"/>
  </w:style>
  <w:style w:type="paragraph" w:customStyle="1" w:styleId="5C29D81970D646C18760EADF18138AE5">
    <w:name w:val="5C29D81970D646C18760EADF18138AE5"/>
  </w:style>
  <w:style w:type="paragraph" w:customStyle="1" w:styleId="2CEDC0CE3EB941609AF2E5FBBDEA2651">
    <w:name w:val="2CEDC0CE3EB941609AF2E5FBBDEA2651"/>
  </w:style>
  <w:style w:type="paragraph" w:customStyle="1" w:styleId="6C5FC1773763435D994DD2D292445C4E">
    <w:name w:val="6C5FC1773763435D994DD2D292445C4E"/>
  </w:style>
  <w:style w:type="paragraph" w:customStyle="1" w:styleId="436F89BE0CE64E7695525DC5A4ED571D">
    <w:name w:val="436F89BE0CE64E7695525DC5A4ED571D"/>
  </w:style>
  <w:style w:type="paragraph" w:customStyle="1" w:styleId="AB77AAFB8E834A8A9D1AFD4AC83E812F">
    <w:name w:val="AB77AAFB8E834A8A9D1AFD4AC83E812F"/>
  </w:style>
  <w:style w:type="paragraph" w:customStyle="1" w:styleId="BC0056D2F0D142A9BA524FDB509CD0A4">
    <w:name w:val="BC0056D2F0D142A9BA524FDB509CD0A4"/>
  </w:style>
  <w:style w:type="paragraph" w:customStyle="1" w:styleId="92863737268C451C982A1856C2FC5C6E">
    <w:name w:val="92863737268C451C982A1856C2FC5C6E"/>
  </w:style>
  <w:style w:type="paragraph" w:customStyle="1" w:styleId="479DB12D793F42B9B7504CBB4666027B">
    <w:name w:val="479DB12D793F42B9B7504CBB4666027B"/>
  </w:style>
  <w:style w:type="paragraph" w:customStyle="1" w:styleId="5C9AF8ED919B43E280D7C703864C8B49">
    <w:name w:val="5C9AF8ED919B43E280D7C703864C8B49"/>
  </w:style>
  <w:style w:type="paragraph" w:customStyle="1" w:styleId="21EA8C67EB6D4EDD9969BD11341208D4">
    <w:name w:val="21EA8C67EB6D4EDD9969BD11341208D4"/>
  </w:style>
  <w:style w:type="paragraph" w:customStyle="1" w:styleId="579231ECA280479B8D173BAF8300614A">
    <w:name w:val="579231ECA280479B8D173BAF8300614A"/>
  </w:style>
  <w:style w:type="paragraph" w:customStyle="1" w:styleId="1EE07217C176477F9CF38ABCDC7D3ADF">
    <w:name w:val="1EE07217C176477F9CF38ABCDC7D3ADF"/>
  </w:style>
  <w:style w:type="paragraph" w:customStyle="1" w:styleId="11231360EC054DC48E524524F682E7E6">
    <w:name w:val="11231360EC054DC48E524524F682E7E6"/>
  </w:style>
  <w:style w:type="paragraph" w:customStyle="1" w:styleId="F0EDC9993AD04B59B4C34B2B13D8D543">
    <w:name w:val="F0EDC9993AD04B59B4C34B2B13D8D543"/>
  </w:style>
  <w:style w:type="paragraph" w:customStyle="1" w:styleId="05E7A9A5CB4A460B9F53A9F507FEBFF5">
    <w:name w:val="05E7A9A5CB4A460B9F53A9F507FEBFF5"/>
  </w:style>
  <w:style w:type="paragraph" w:customStyle="1" w:styleId="B57DFC3AED214611B4745B1B94A0292D">
    <w:name w:val="B57DFC3AED214611B4745B1B94A0292D"/>
  </w:style>
  <w:style w:type="paragraph" w:customStyle="1" w:styleId="823763229F944B7FBFCF4DC937B6D4FC">
    <w:name w:val="823763229F944B7FBFCF4DC937B6D4FC"/>
  </w:style>
  <w:style w:type="paragraph" w:customStyle="1" w:styleId="E0E7AA6D1D454C3C89017701BFC2C0EA">
    <w:name w:val="E0E7AA6D1D454C3C89017701BFC2C0EA"/>
  </w:style>
  <w:style w:type="paragraph" w:customStyle="1" w:styleId="147A270B3867437BBFD13D8797712ADE">
    <w:name w:val="147A270B3867437BBFD13D8797712ADE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45EE395C4B4248E3A091ED17E3A9FC65">
    <w:name w:val="45EE395C4B4248E3A091ED17E3A9FC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280AEB-D5BC-4AC9-9CCB-6E75DEDAD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2021-07-25T22:28:00Z</dcterms:created>
  <dcterms:modified xsi:type="dcterms:W3CDTF">2021-07-25T23:41:00Z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